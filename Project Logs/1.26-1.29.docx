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B48A7" w14:textId="77777777" w:rsidR="007A19D9" w:rsidRDefault="001040BC">
      <w:pPr>
        <w:spacing w:after="10" w:line="267" w:lineRule="auto"/>
        <w:ind w:left="-5" w:right="10" w:hanging="10"/>
      </w:pPr>
      <w:r>
        <w:rPr>
          <w:rFonts w:ascii="Times New Roman" w:eastAsia="Times New Roman" w:hAnsi="Times New Roman" w:cs="Times New Roman"/>
        </w:rPr>
        <w:t>Andrew Lee VC1A</w:t>
      </w:r>
    </w:p>
    <w:p w14:paraId="737F08CE" w14:textId="77777777" w:rsidR="007A19D9" w:rsidRDefault="001040BC">
      <w:pPr>
        <w:spacing w:after="10" w:line="267" w:lineRule="auto"/>
        <w:ind w:left="-5" w:right="10" w:hanging="10"/>
      </w:pPr>
      <w:r>
        <w:rPr>
          <w:rFonts w:ascii="Times New Roman" w:eastAsia="Times New Roman" w:hAnsi="Times New Roman" w:cs="Times New Roman"/>
        </w:rPr>
        <w:t>Acelee500@gmail.com</w:t>
      </w:r>
    </w:p>
    <w:p w14:paraId="6B81B461" w14:textId="77777777" w:rsidR="007A19D9" w:rsidRDefault="00000000">
      <w:pPr>
        <w:spacing w:after="300" w:line="267" w:lineRule="auto"/>
        <w:ind w:left="-5" w:right="10" w:hanging="10"/>
      </w:pPr>
      <w:r>
        <w:rPr>
          <w:rFonts w:ascii="Times New Roman" w:eastAsia="Times New Roman" w:hAnsi="Times New Roman" w:cs="Times New Roman"/>
        </w:rPr>
        <w:t xml:space="preserve">Project Title: </w:t>
      </w:r>
      <w:r w:rsidR="001040BC">
        <w:rPr>
          <w:rFonts w:ascii="Times New Roman" w:eastAsia="Times New Roman" w:hAnsi="Times New Roman" w:cs="Times New Roman"/>
        </w:rPr>
        <w:t>Attractions Finder</w:t>
      </w:r>
    </w:p>
    <w:p w14:paraId="69F1DCA8" w14:textId="77777777" w:rsidR="007A19D9" w:rsidRDefault="00000000">
      <w:pPr>
        <w:spacing w:after="16"/>
        <w:ind w:left="4"/>
        <w:jc w:val="center"/>
      </w:pPr>
      <w:r>
        <w:rPr>
          <w:rFonts w:ascii="Times New Roman" w:eastAsia="Times New Roman" w:hAnsi="Times New Roman" w:cs="Times New Roman"/>
          <w:b/>
        </w:rPr>
        <w:t xml:space="preserve">Time logs </w:t>
      </w:r>
      <w:r w:rsidR="001040BC">
        <w:rPr>
          <w:rFonts w:ascii="Times New Roman" w:eastAsia="Times New Roman" w:hAnsi="Times New Roman" w:cs="Times New Roman"/>
          <w:b/>
        </w:rPr>
        <w:t>1/25/23</w:t>
      </w:r>
      <w:r>
        <w:rPr>
          <w:rFonts w:ascii="Times New Roman" w:eastAsia="Times New Roman" w:hAnsi="Times New Roman" w:cs="Times New Roman"/>
          <w:b/>
        </w:rPr>
        <w:t xml:space="preserve"> to </w:t>
      </w:r>
      <w:r w:rsidR="001040BC"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  <w:b/>
        </w:rPr>
        <w:t>/</w:t>
      </w:r>
      <w:r w:rsidR="001040BC">
        <w:rPr>
          <w:rFonts w:ascii="Times New Roman" w:eastAsia="Times New Roman" w:hAnsi="Times New Roman" w:cs="Times New Roman"/>
          <w:b/>
        </w:rPr>
        <w:t>29</w:t>
      </w:r>
      <w:r>
        <w:rPr>
          <w:rFonts w:ascii="Times New Roman" w:eastAsia="Times New Roman" w:hAnsi="Times New Roman" w:cs="Times New Roman"/>
          <w:b/>
        </w:rPr>
        <w:t>/</w:t>
      </w:r>
      <w:r w:rsidR="001040BC">
        <w:rPr>
          <w:rFonts w:ascii="Times New Roman" w:eastAsia="Times New Roman" w:hAnsi="Times New Roman" w:cs="Times New Roman"/>
          <w:b/>
        </w:rPr>
        <w:t>23</w:t>
      </w:r>
    </w:p>
    <w:p w14:paraId="7EAAF6C3" w14:textId="534DAA20" w:rsidR="007A19D9" w:rsidRDefault="00F10690">
      <w:pPr>
        <w:spacing w:after="27"/>
        <w:ind w:left="4"/>
        <w:jc w:val="center"/>
      </w:pPr>
      <w:r>
        <w:rPr>
          <w:rFonts w:ascii="Times New Roman" w:eastAsia="Times New Roman" w:hAnsi="Times New Roman" w:cs="Times New Roman"/>
        </w:rPr>
        <w:t>5</w:t>
      </w:r>
      <w:r w:rsidR="00A246CF">
        <w:rPr>
          <w:rFonts w:ascii="Times New Roman" w:eastAsia="Times New Roman" w:hAnsi="Times New Roman" w:cs="Times New Roman"/>
        </w:rPr>
        <w:t>.</w:t>
      </w:r>
      <w:r w:rsidR="001040BC">
        <w:rPr>
          <w:rFonts w:ascii="Times New Roman" w:eastAsia="Times New Roman" w:hAnsi="Times New Roman" w:cs="Times New Roman"/>
        </w:rPr>
        <w:t>5 hours accumulated in this period</w:t>
      </w:r>
    </w:p>
    <w:tbl>
      <w:tblPr>
        <w:tblStyle w:val="TableGrid"/>
        <w:tblW w:w="9360" w:type="dxa"/>
        <w:tblInd w:w="10" w:type="dxa"/>
        <w:tblCellMar>
          <w:top w:w="1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886"/>
        <w:gridCol w:w="1067"/>
        <w:gridCol w:w="1653"/>
        <w:gridCol w:w="3481"/>
        <w:gridCol w:w="2273"/>
      </w:tblGrid>
      <w:tr w:rsidR="007A19D9" w14:paraId="50C060E3" w14:textId="77777777" w:rsidTr="00541A8C">
        <w:trPr>
          <w:trHeight w:val="680"/>
        </w:trPr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99FF4" w14:textId="77777777" w:rsidR="007A19D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A636D" w14:textId="77777777" w:rsidR="007A19D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Duration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53C51" w14:textId="77777777" w:rsidR="007A19D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Type</w:t>
            </w:r>
          </w:p>
        </w:tc>
        <w:tc>
          <w:tcPr>
            <w:tcW w:w="3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7C2AC" w14:textId="77777777" w:rsidR="007A19D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Description of completed work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3412C2" w14:textId="77777777" w:rsidR="007A19D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Challenges and/or Next steps</w:t>
            </w:r>
          </w:p>
        </w:tc>
      </w:tr>
      <w:tr w:rsidR="007A19D9" w14:paraId="2E26D8B1" w14:textId="77777777" w:rsidTr="00541A8C">
        <w:trPr>
          <w:trHeight w:val="680"/>
        </w:trPr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1B815" w14:textId="77777777" w:rsidR="007A19D9" w:rsidRDefault="001040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1/25/23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FF2BD" w14:textId="77777777" w:rsidR="007A19D9" w:rsidRDefault="00D372FB">
            <w:pPr>
              <w:spacing w:after="0"/>
              <w:ind w:left="15"/>
            </w:pPr>
            <w:r>
              <w:t>1 hour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03944" w14:textId="77777777" w:rsidR="007A19D9" w:rsidRDefault="00D372FB">
            <w:pPr>
              <w:spacing w:after="0"/>
            </w:pPr>
            <w:r>
              <w:t>orientation</w:t>
            </w:r>
          </w:p>
        </w:tc>
        <w:tc>
          <w:tcPr>
            <w:tcW w:w="3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1C23E" w14:textId="77777777" w:rsidR="007A19D9" w:rsidRDefault="00D372FB">
            <w:pPr>
              <w:spacing w:after="0"/>
            </w:pPr>
            <w:r>
              <w:t xml:space="preserve">Attended orientation 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58482" w14:textId="77777777" w:rsidR="007C7A2C" w:rsidRPr="007C7A2C" w:rsidRDefault="007C7A2C">
            <w:pPr>
              <w:rPr>
                <w:b/>
                <w:bCs/>
              </w:rPr>
            </w:pPr>
            <w:r>
              <w:rPr>
                <w:b/>
                <w:bCs/>
              </w:rPr>
              <w:t>Next Steps:</w:t>
            </w:r>
          </w:p>
          <w:p w14:paraId="63397413" w14:textId="77777777" w:rsidR="007A19D9" w:rsidRDefault="00D372FB">
            <w:r>
              <w:t>Do research and draft ideas for project</w:t>
            </w:r>
          </w:p>
        </w:tc>
      </w:tr>
      <w:tr w:rsidR="007A19D9" w14:paraId="0BFBFCFF" w14:textId="77777777" w:rsidTr="00541A8C">
        <w:trPr>
          <w:trHeight w:val="700"/>
        </w:trPr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3C556" w14:textId="77777777" w:rsidR="007A19D9" w:rsidRDefault="001040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1/26/23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62F36" w14:textId="77777777" w:rsidR="007A19D9" w:rsidRDefault="00AD1C2F">
            <w:pPr>
              <w:spacing w:after="0"/>
              <w:ind w:left="15"/>
            </w:pPr>
            <w:r>
              <w:t>2</w:t>
            </w:r>
            <w:r w:rsidR="00C4220B">
              <w:t xml:space="preserve"> hour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E0295" w14:textId="77777777" w:rsidR="007A19D9" w:rsidRDefault="00C4220B">
            <w:pPr>
              <w:spacing w:after="0"/>
            </w:pPr>
            <w:r>
              <w:t>Research</w:t>
            </w:r>
            <w:r w:rsidR="007C7A2C">
              <w:t>/File set up</w:t>
            </w:r>
          </w:p>
        </w:tc>
        <w:tc>
          <w:tcPr>
            <w:tcW w:w="3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5F169" w14:textId="77777777" w:rsidR="007A19D9" w:rsidRDefault="007C7A2C">
            <w:pPr>
              <w:spacing w:after="0"/>
            </w:pPr>
            <w:r>
              <w:t>Researched how to implement JavaScript Google Map API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8B1679" w14:textId="77777777" w:rsidR="007C7A2C" w:rsidRPr="007C7A2C" w:rsidRDefault="007C7A2C">
            <w:pPr>
              <w:spacing w:after="0"/>
              <w:ind w:left="5"/>
              <w:rPr>
                <w:b/>
                <w:bCs/>
              </w:rPr>
            </w:pPr>
            <w:r w:rsidRPr="007C7A2C">
              <w:rPr>
                <w:b/>
                <w:bCs/>
              </w:rPr>
              <w:t>Challenges:</w:t>
            </w:r>
          </w:p>
          <w:p w14:paraId="34E9E4D1" w14:textId="77777777" w:rsidR="007A19D9" w:rsidRDefault="007C7A2C">
            <w:pPr>
              <w:spacing w:after="0"/>
              <w:ind w:left="5"/>
            </w:pPr>
            <w:r>
              <w:t>Navigating Google Maps Platform and finding proper documentation for project.</w:t>
            </w:r>
          </w:p>
        </w:tc>
      </w:tr>
      <w:tr w:rsidR="007A19D9" w14:paraId="5FCD28C1" w14:textId="77777777" w:rsidTr="00541A8C">
        <w:trPr>
          <w:trHeight w:val="1140"/>
        </w:trPr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578A9" w14:textId="77777777" w:rsidR="007A19D9" w:rsidRDefault="001040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1/27/23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2C3D0" w14:textId="48ACB33D" w:rsidR="007A19D9" w:rsidRDefault="00541A8C">
            <w:pPr>
              <w:spacing w:after="0"/>
              <w:ind w:left="15"/>
            </w:pPr>
            <w:r>
              <w:t>2.5 hours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EC2EC" w14:textId="62D0FB0B" w:rsidR="007A19D9" w:rsidRDefault="00541A8C">
            <w:pPr>
              <w:spacing w:after="0"/>
            </w:pPr>
            <w:r>
              <w:t>Implementation</w:t>
            </w:r>
          </w:p>
        </w:tc>
        <w:tc>
          <w:tcPr>
            <w:tcW w:w="3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38D911" w14:textId="194AB877" w:rsidR="007A19D9" w:rsidRDefault="00541A8C">
            <w:pPr>
              <w:spacing w:after="0"/>
            </w:pPr>
            <w:r>
              <w:t>Looking up webpages that also used Google Map API and implementing onto my own page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6E6F5" w14:textId="77777777" w:rsidR="007A19D9" w:rsidRDefault="00541A8C">
            <w:r>
              <w:t>Next Steps:</w:t>
            </w:r>
          </w:p>
          <w:p w14:paraId="29EC0D76" w14:textId="30E25C86" w:rsidR="00541A8C" w:rsidRDefault="00541A8C">
            <w:r>
              <w:t>Design page layout</w:t>
            </w:r>
          </w:p>
        </w:tc>
      </w:tr>
      <w:tr w:rsidR="007A19D9" w14:paraId="114C8F7E" w14:textId="77777777" w:rsidTr="00541A8C">
        <w:trPr>
          <w:trHeight w:val="680"/>
        </w:trPr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1597D" w14:textId="77777777" w:rsidR="007A19D9" w:rsidRDefault="001040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1/28/23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30766" w14:textId="77777777" w:rsidR="007A19D9" w:rsidRDefault="007A19D9">
            <w:pPr>
              <w:spacing w:after="0"/>
              <w:ind w:left="15"/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6F989D" w14:textId="77777777" w:rsidR="007A19D9" w:rsidRDefault="007A19D9">
            <w:pPr>
              <w:spacing w:after="0"/>
            </w:pPr>
          </w:p>
        </w:tc>
        <w:tc>
          <w:tcPr>
            <w:tcW w:w="3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3EA097" w14:textId="77777777" w:rsidR="007A19D9" w:rsidRDefault="007A19D9">
            <w:pPr>
              <w:spacing w:after="0"/>
            </w:pP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3ADBA" w14:textId="77777777" w:rsidR="007A19D9" w:rsidRDefault="007A19D9"/>
        </w:tc>
      </w:tr>
      <w:tr w:rsidR="007A19D9" w14:paraId="7DECC85D" w14:textId="77777777" w:rsidTr="00541A8C">
        <w:trPr>
          <w:trHeight w:val="680"/>
        </w:trPr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97CDC" w14:textId="77777777" w:rsidR="007A19D9" w:rsidRDefault="001040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1/29/23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7E494" w14:textId="77777777" w:rsidR="007A19D9" w:rsidRDefault="007A19D9">
            <w:pPr>
              <w:spacing w:after="0"/>
              <w:ind w:left="15"/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8E7BF" w14:textId="77777777" w:rsidR="007A19D9" w:rsidRDefault="007A19D9">
            <w:pPr>
              <w:spacing w:after="0"/>
            </w:pPr>
          </w:p>
        </w:tc>
        <w:tc>
          <w:tcPr>
            <w:tcW w:w="3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F461A" w14:textId="77777777" w:rsidR="007A19D9" w:rsidRDefault="007A19D9">
            <w:pPr>
              <w:spacing w:after="0"/>
            </w:pP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14ABB" w14:textId="77777777" w:rsidR="007A19D9" w:rsidRDefault="007A19D9">
            <w:pPr>
              <w:spacing w:after="0"/>
              <w:ind w:left="5"/>
            </w:pPr>
          </w:p>
        </w:tc>
      </w:tr>
    </w:tbl>
    <w:p w14:paraId="76B59E5E" w14:textId="77777777" w:rsidR="007A19D9" w:rsidRDefault="00000000">
      <w:pPr>
        <w:spacing w:after="0" w:line="274" w:lineRule="auto"/>
        <w:ind w:left="-15" w:right="3736" w:firstLine="420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Reflection </w:t>
      </w:r>
      <w:r>
        <w:rPr>
          <w:rFonts w:ascii="Times New Roman" w:eastAsia="Times New Roman" w:hAnsi="Times New Roman" w:cs="Times New Roman"/>
          <w:i/>
        </w:rPr>
        <w:t xml:space="preserve">What were your main goals in this </w:t>
      </w:r>
      <w:proofErr w:type="gramStart"/>
      <w:r>
        <w:rPr>
          <w:rFonts w:ascii="Times New Roman" w:eastAsia="Times New Roman" w:hAnsi="Times New Roman" w:cs="Times New Roman"/>
          <w:i/>
        </w:rPr>
        <w:t>time period</w:t>
      </w:r>
      <w:proofErr w:type="gramEnd"/>
      <w:r>
        <w:rPr>
          <w:rFonts w:ascii="Times New Roman" w:eastAsia="Times New Roman" w:hAnsi="Times New Roman" w:cs="Times New Roman"/>
          <w:i/>
        </w:rPr>
        <w:t>?</w:t>
      </w:r>
    </w:p>
    <w:p w14:paraId="30898186" w14:textId="75ECBB45" w:rsidR="001040BC" w:rsidRDefault="00541A8C" w:rsidP="00541A8C">
      <w:pPr>
        <w:spacing w:after="0" w:line="274" w:lineRule="auto"/>
        <w:ind w:right="3736"/>
      </w:pPr>
      <w:r>
        <w:t xml:space="preserve">My goal was to gain an understanding of the API </w:t>
      </w:r>
      <w:proofErr w:type="spellStart"/>
      <w:r>
        <w:t>i</w:t>
      </w:r>
      <w:proofErr w:type="spellEnd"/>
      <w:r>
        <w:t xml:space="preserve"> intended on using in my application.</w:t>
      </w:r>
    </w:p>
    <w:p w14:paraId="263AB172" w14:textId="77777777" w:rsidR="007A19D9" w:rsidRDefault="00000000">
      <w:pPr>
        <w:spacing w:after="0" w:line="274" w:lineRule="auto"/>
        <w:ind w:left="-5" w:hanging="10"/>
      </w:pPr>
      <w:r>
        <w:rPr>
          <w:rFonts w:ascii="Times New Roman" w:eastAsia="Times New Roman" w:hAnsi="Times New Roman" w:cs="Times New Roman"/>
          <w:i/>
        </w:rPr>
        <w:t>What were the main challenges during this phase? Were you able to meet the challenge, if so, what helped? It not, what could help?</w:t>
      </w:r>
    </w:p>
    <w:p w14:paraId="34B62BFF" w14:textId="6E0FAFBA" w:rsidR="007A19D9" w:rsidRDefault="00541A8C">
      <w:pPr>
        <w:spacing w:after="10" w:line="267" w:lineRule="auto"/>
        <w:ind w:left="-5" w:right="10" w:hanging="10"/>
      </w:pPr>
      <w:r>
        <w:t xml:space="preserve">The challenge was to find the proper resources to know how to properly use the map. The set up was tantalizing at best being </w:t>
      </w:r>
      <w:proofErr w:type="spellStart"/>
      <w:r>
        <w:t>i</w:t>
      </w:r>
      <w:proofErr w:type="spellEnd"/>
      <w:r>
        <w:t xml:space="preserve"> had to set up a google cloud account. Once set up, finding the right API portion to use for my project was next on the list and once I found it, it was time to get it on my page which was less trouble than I thought.</w:t>
      </w:r>
    </w:p>
    <w:sectPr w:rsidR="007A19D9">
      <w:pgSz w:w="12240" w:h="15840"/>
      <w:pgMar w:top="1440" w:right="144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A8C"/>
    <w:rsid w:val="001040BC"/>
    <w:rsid w:val="0050256C"/>
    <w:rsid w:val="00541A8C"/>
    <w:rsid w:val="007A19D9"/>
    <w:rsid w:val="007C7A2C"/>
    <w:rsid w:val="00A246CF"/>
    <w:rsid w:val="00A56A3F"/>
    <w:rsid w:val="00AD1C2F"/>
    <w:rsid w:val="00C4220B"/>
    <w:rsid w:val="00D372FB"/>
    <w:rsid w:val="00F10690"/>
    <w:rsid w:val="00F2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516A4"/>
  <w15:docId w15:val="{2513BAB0-FF70-BE4A-9CBC-945E9EF2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cedskillz/ActivityFinder/Project%20Logs/1.26%20-%201.2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1.26 - 1.29.dotx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Logs Example</vt:lpstr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Logs Example</dc:title>
  <dc:subject/>
  <dc:creator>Microsoft Office User</dc:creator>
  <cp:keywords/>
  <cp:lastModifiedBy>Andrew Lee</cp:lastModifiedBy>
  <cp:revision>4</cp:revision>
  <dcterms:created xsi:type="dcterms:W3CDTF">2023-02-08T03:56:00Z</dcterms:created>
  <dcterms:modified xsi:type="dcterms:W3CDTF">2023-02-08T03:57:00Z</dcterms:modified>
</cp:coreProperties>
</file>