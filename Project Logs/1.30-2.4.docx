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D9EE7" w14:textId="77777777" w:rsidR="007A19D9" w:rsidRDefault="001040BC">
      <w:pPr>
        <w:spacing w:after="10" w:line="267" w:lineRule="auto"/>
        <w:ind w:left="-5" w:right="10" w:hanging="10"/>
      </w:pPr>
      <w:r>
        <w:rPr>
          <w:rFonts w:ascii="Times New Roman" w:eastAsia="Times New Roman" w:hAnsi="Times New Roman" w:cs="Times New Roman"/>
        </w:rPr>
        <w:t>Andrew Lee VC1A</w:t>
      </w:r>
    </w:p>
    <w:p w14:paraId="3A660984" w14:textId="77777777" w:rsidR="007A19D9" w:rsidRDefault="001040BC">
      <w:pPr>
        <w:spacing w:after="10" w:line="267" w:lineRule="auto"/>
        <w:ind w:left="-5" w:right="10" w:hanging="10"/>
      </w:pPr>
      <w:r>
        <w:rPr>
          <w:rFonts w:ascii="Times New Roman" w:eastAsia="Times New Roman" w:hAnsi="Times New Roman" w:cs="Times New Roman"/>
        </w:rPr>
        <w:t>Acelee500@gmail.com</w:t>
      </w:r>
    </w:p>
    <w:p w14:paraId="7787E1B2" w14:textId="77777777" w:rsidR="007A19D9" w:rsidRDefault="00000000">
      <w:pPr>
        <w:spacing w:after="300" w:line="267" w:lineRule="auto"/>
        <w:ind w:left="-5" w:right="10" w:hanging="10"/>
      </w:pPr>
      <w:r>
        <w:rPr>
          <w:rFonts w:ascii="Times New Roman" w:eastAsia="Times New Roman" w:hAnsi="Times New Roman" w:cs="Times New Roman"/>
        </w:rPr>
        <w:t xml:space="preserve">Project Title: </w:t>
      </w:r>
      <w:r w:rsidR="001040BC">
        <w:rPr>
          <w:rFonts w:ascii="Times New Roman" w:eastAsia="Times New Roman" w:hAnsi="Times New Roman" w:cs="Times New Roman"/>
        </w:rPr>
        <w:t>Attractions Finder</w:t>
      </w:r>
    </w:p>
    <w:p w14:paraId="32EA5437" w14:textId="4AC341E3" w:rsidR="007A19D9" w:rsidRDefault="00000000">
      <w:pPr>
        <w:spacing w:after="16"/>
        <w:ind w:left="4"/>
        <w:jc w:val="center"/>
      </w:pPr>
      <w:r>
        <w:rPr>
          <w:rFonts w:ascii="Times New Roman" w:eastAsia="Times New Roman" w:hAnsi="Times New Roman" w:cs="Times New Roman"/>
          <w:b/>
        </w:rPr>
        <w:t xml:space="preserve">Time logs </w:t>
      </w:r>
      <w:r w:rsidR="001040BC">
        <w:rPr>
          <w:rFonts w:ascii="Times New Roman" w:eastAsia="Times New Roman" w:hAnsi="Times New Roman" w:cs="Times New Roman"/>
          <w:b/>
        </w:rPr>
        <w:t>1/</w:t>
      </w:r>
      <w:r w:rsidR="003D105B">
        <w:rPr>
          <w:rFonts w:ascii="Times New Roman" w:eastAsia="Times New Roman" w:hAnsi="Times New Roman" w:cs="Times New Roman"/>
          <w:b/>
        </w:rPr>
        <w:t>30</w:t>
      </w:r>
      <w:r w:rsidR="001040BC">
        <w:rPr>
          <w:rFonts w:ascii="Times New Roman" w:eastAsia="Times New Roman" w:hAnsi="Times New Roman" w:cs="Times New Roman"/>
          <w:b/>
        </w:rPr>
        <w:t>/23</w:t>
      </w:r>
      <w:r>
        <w:rPr>
          <w:rFonts w:ascii="Times New Roman" w:eastAsia="Times New Roman" w:hAnsi="Times New Roman" w:cs="Times New Roman"/>
          <w:b/>
        </w:rPr>
        <w:t xml:space="preserve"> to </w:t>
      </w:r>
      <w:r w:rsidR="003D105B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>/</w:t>
      </w:r>
      <w:r w:rsidR="003D105B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>/</w:t>
      </w:r>
      <w:r w:rsidR="001040BC">
        <w:rPr>
          <w:rFonts w:ascii="Times New Roman" w:eastAsia="Times New Roman" w:hAnsi="Times New Roman" w:cs="Times New Roman"/>
          <w:b/>
        </w:rPr>
        <w:t>23</w:t>
      </w:r>
    </w:p>
    <w:p w14:paraId="62AD80D8" w14:textId="7863757A" w:rsidR="007A19D9" w:rsidRDefault="003D105B">
      <w:pPr>
        <w:spacing w:after="27"/>
        <w:ind w:left="4"/>
        <w:jc w:val="center"/>
      </w:pPr>
      <w:r>
        <w:rPr>
          <w:rFonts w:ascii="Times New Roman" w:eastAsia="Times New Roman" w:hAnsi="Times New Roman" w:cs="Times New Roman"/>
        </w:rPr>
        <w:t>14</w:t>
      </w:r>
      <w:r w:rsidR="001040BC">
        <w:rPr>
          <w:rFonts w:ascii="Times New Roman" w:eastAsia="Times New Roman" w:hAnsi="Times New Roman" w:cs="Times New Roman"/>
        </w:rPr>
        <w:t xml:space="preserve"> hours accumulated in this period</w:t>
      </w:r>
    </w:p>
    <w:tbl>
      <w:tblPr>
        <w:tblStyle w:val="TableGrid"/>
        <w:tblW w:w="9360" w:type="dxa"/>
        <w:tblInd w:w="10" w:type="dxa"/>
        <w:tblCellMar>
          <w:top w:w="1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896"/>
        <w:gridCol w:w="1076"/>
        <w:gridCol w:w="1214"/>
        <w:gridCol w:w="3820"/>
        <w:gridCol w:w="2354"/>
      </w:tblGrid>
      <w:tr w:rsidR="007A19D9" w14:paraId="144DA827" w14:textId="77777777" w:rsidTr="003D105B">
        <w:trPr>
          <w:trHeight w:val="680"/>
        </w:trPr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4C785" w14:textId="77777777" w:rsidR="007A19D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Date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7061E" w14:textId="77777777" w:rsidR="007A19D9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Duration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28DB6" w14:textId="77777777" w:rsidR="007A19D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Type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3264E" w14:textId="77777777" w:rsidR="007A19D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Description of completed work</w:t>
            </w:r>
          </w:p>
        </w:tc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71581A" w14:textId="77777777" w:rsidR="007A19D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Challenges and/or Next steps</w:t>
            </w:r>
          </w:p>
        </w:tc>
      </w:tr>
      <w:tr w:rsidR="003D105B" w14:paraId="0F85792E" w14:textId="77777777" w:rsidTr="003D105B">
        <w:trPr>
          <w:trHeight w:val="680"/>
        </w:trPr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89752" w14:textId="3628E70F" w:rsidR="003D105B" w:rsidRDefault="003D105B" w:rsidP="003D10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1/</w:t>
            </w:r>
            <w:r>
              <w:rPr>
                <w:rFonts w:ascii="Times New Roman" w:eastAsia="Times New Roman" w:hAnsi="Times New Roman" w:cs="Times New Roman"/>
                <w:sz w:val="20"/>
              </w:rPr>
              <w:t>30</w:t>
            </w:r>
            <w:r>
              <w:rPr>
                <w:rFonts w:ascii="Times New Roman" w:eastAsia="Times New Roman" w:hAnsi="Times New Roman" w:cs="Times New Roman"/>
                <w:sz w:val="20"/>
              </w:rPr>
              <w:t>/23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1CC47" w14:textId="58A01F8B" w:rsidR="003D105B" w:rsidRDefault="003D105B" w:rsidP="003D105B">
            <w:pPr>
              <w:spacing w:after="0"/>
              <w:ind w:left="15"/>
            </w:pPr>
            <w:r>
              <w:t>4 hours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D68F12" w14:textId="11E6EEF1" w:rsidR="003D105B" w:rsidRDefault="003D105B" w:rsidP="003D105B">
            <w:pPr>
              <w:spacing w:after="0"/>
            </w:pPr>
            <w:r>
              <w:t xml:space="preserve">Design 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3B76C3" w14:textId="6369460D" w:rsidR="003D105B" w:rsidRDefault="003D105B" w:rsidP="003D105B">
            <w:pPr>
              <w:spacing w:after="0"/>
            </w:pPr>
            <w:r>
              <w:t xml:space="preserve">Set up </w:t>
            </w:r>
            <w:proofErr w:type="spellStart"/>
            <w:r>
              <w:t>divs</w:t>
            </w:r>
            <w:proofErr w:type="spellEnd"/>
            <w:r>
              <w:t>, colors, backgrounds, and set up HTML elements on page</w:t>
            </w:r>
          </w:p>
        </w:tc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14AE5" w14:textId="77777777" w:rsidR="003D105B" w:rsidRDefault="003D105B" w:rsidP="003D105B">
            <w:pPr>
              <w:rPr>
                <w:b/>
                <w:bCs/>
              </w:rPr>
            </w:pPr>
            <w:r>
              <w:rPr>
                <w:b/>
                <w:bCs/>
              </w:rPr>
              <w:t>Next Steps:</w:t>
            </w:r>
          </w:p>
          <w:p w14:paraId="51539B9B" w14:textId="24931BCB" w:rsidR="003D105B" w:rsidRDefault="003D105B" w:rsidP="003D105B">
            <w:r>
              <w:t xml:space="preserve">Further develop </w:t>
            </w:r>
            <w:proofErr w:type="spellStart"/>
            <w:r>
              <w:t>css</w:t>
            </w:r>
            <w:proofErr w:type="spellEnd"/>
            <w:r>
              <w:t xml:space="preserve"> for web app</w:t>
            </w:r>
          </w:p>
        </w:tc>
      </w:tr>
      <w:tr w:rsidR="003D105B" w14:paraId="267AA0EB" w14:textId="77777777" w:rsidTr="003D105B">
        <w:trPr>
          <w:trHeight w:val="700"/>
        </w:trPr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69475" w14:textId="6EA32849" w:rsidR="003D105B" w:rsidRDefault="003D105B" w:rsidP="003D105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1/</w:t>
            </w:r>
            <w:r>
              <w:rPr>
                <w:rFonts w:ascii="Times New Roman" w:eastAsia="Times New Roman" w:hAnsi="Times New Roman" w:cs="Times New Roman"/>
                <w:sz w:val="20"/>
              </w:rPr>
              <w:t>31</w:t>
            </w:r>
            <w:r>
              <w:rPr>
                <w:rFonts w:ascii="Times New Roman" w:eastAsia="Times New Roman" w:hAnsi="Times New Roman" w:cs="Times New Roman"/>
                <w:sz w:val="20"/>
              </w:rPr>
              <w:t>/23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A0F90" w14:textId="5B102C9D" w:rsidR="003D105B" w:rsidRDefault="003D105B" w:rsidP="003D105B">
            <w:pPr>
              <w:spacing w:after="0"/>
              <w:ind w:left="15"/>
            </w:pPr>
            <w:r>
              <w:t xml:space="preserve">3 </w:t>
            </w:r>
            <w:proofErr w:type="gramStart"/>
            <w:r>
              <w:t>hour</w:t>
            </w:r>
            <w:proofErr w:type="gramEnd"/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3F6F5" w14:textId="168C74B4" w:rsidR="003D105B" w:rsidRDefault="003D105B" w:rsidP="003D105B">
            <w:pPr>
              <w:spacing w:after="0"/>
            </w:pPr>
            <w:r>
              <w:t xml:space="preserve">Design 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5E135" w14:textId="2565E5EC" w:rsidR="003D105B" w:rsidRDefault="003D105B" w:rsidP="003D105B">
            <w:pPr>
              <w:spacing w:after="0"/>
            </w:pPr>
            <w:r>
              <w:t>Optimizing map loading and positioning. More CSS and JavaScript implementation</w:t>
            </w:r>
          </w:p>
        </w:tc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261FB" w14:textId="77777777" w:rsidR="003D105B" w:rsidRDefault="003D105B" w:rsidP="003D105B">
            <w:pPr>
              <w:spacing w:after="0"/>
              <w:ind w:left="5"/>
            </w:pPr>
            <w:r>
              <w:t>Next Steps:</w:t>
            </w:r>
          </w:p>
          <w:p w14:paraId="34FB445E" w14:textId="14E5AC75" w:rsidR="003D105B" w:rsidRDefault="003D105B" w:rsidP="003D105B">
            <w:pPr>
              <w:spacing w:after="0"/>
              <w:ind w:left="5"/>
            </w:pPr>
            <w:r>
              <w:t>Meet with Supervisor</w:t>
            </w:r>
          </w:p>
        </w:tc>
      </w:tr>
      <w:tr w:rsidR="003D105B" w14:paraId="2B28D59F" w14:textId="77777777" w:rsidTr="003D105B">
        <w:trPr>
          <w:trHeight w:val="1140"/>
        </w:trPr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C17E2" w14:textId="7AE97FFC" w:rsidR="003D105B" w:rsidRDefault="003D105B" w:rsidP="003D105B">
            <w:pPr>
              <w:spacing w:after="0"/>
            </w:pPr>
            <w:r>
              <w:t>2/1/23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D2200" w14:textId="77777777" w:rsidR="003D105B" w:rsidRDefault="003D105B" w:rsidP="003D105B">
            <w:pPr>
              <w:spacing w:after="0"/>
              <w:ind w:left="15"/>
            </w:pP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E3F3A" w14:textId="77777777" w:rsidR="003D105B" w:rsidRDefault="003D105B" w:rsidP="003D105B">
            <w:pPr>
              <w:spacing w:after="0"/>
            </w:pP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CC7D20" w14:textId="77777777" w:rsidR="003D105B" w:rsidRDefault="003D105B" w:rsidP="003D105B">
            <w:pPr>
              <w:spacing w:after="0"/>
            </w:pPr>
          </w:p>
        </w:tc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8DB11" w14:textId="77777777" w:rsidR="003D105B" w:rsidRDefault="003D105B" w:rsidP="003D105B"/>
        </w:tc>
      </w:tr>
      <w:tr w:rsidR="003D105B" w14:paraId="3203B4EC" w14:textId="77777777" w:rsidTr="003D105B">
        <w:trPr>
          <w:trHeight w:val="680"/>
        </w:trPr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80250" w14:textId="0161AFA2" w:rsidR="003D105B" w:rsidRDefault="003D105B" w:rsidP="003D105B">
            <w:pPr>
              <w:spacing w:after="0"/>
            </w:pPr>
            <w:r>
              <w:t>2/2/23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D90D3" w14:textId="1044DC58" w:rsidR="003D105B" w:rsidRDefault="003D105B" w:rsidP="003D105B">
            <w:pPr>
              <w:spacing w:after="0"/>
              <w:ind w:left="15"/>
            </w:pPr>
            <w:r>
              <w:t>1.5 hours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C9DFB8" w14:textId="2EDB5B57" w:rsidR="003D105B" w:rsidRDefault="003D105B" w:rsidP="003D105B">
            <w:pPr>
              <w:spacing w:after="0"/>
            </w:pPr>
            <w:r>
              <w:t>Supervisor Meeting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98735C" w14:textId="7949C4B8" w:rsidR="003D105B" w:rsidRDefault="003D105B" w:rsidP="003D105B">
            <w:pPr>
              <w:spacing w:after="0"/>
            </w:pPr>
            <w:r>
              <w:t>Discussion on outlook of project, the design, and functionality of web app</w:t>
            </w:r>
          </w:p>
        </w:tc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9C131" w14:textId="77777777" w:rsidR="003D105B" w:rsidRDefault="003D105B" w:rsidP="003D105B">
            <w:r>
              <w:t>Next Steps:</w:t>
            </w:r>
          </w:p>
          <w:p w14:paraId="738E37E8" w14:textId="1978DCBC" w:rsidR="003D105B" w:rsidRPr="003F7DC3" w:rsidRDefault="003D105B" w:rsidP="003D105B">
            <w:r>
              <w:t>Fill Project Report</w:t>
            </w:r>
          </w:p>
        </w:tc>
      </w:tr>
      <w:tr w:rsidR="003D105B" w14:paraId="168E4F10" w14:textId="77777777" w:rsidTr="003D105B">
        <w:trPr>
          <w:trHeight w:val="680"/>
        </w:trPr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0877E" w14:textId="72B56090" w:rsidR="003D105B" w:rsidRDefault="003D105B" w:rsidP="003D105B">
            <w:pPr>
              <w:spacing w:after="0"/>
            </w:pPr>
            <w:r>
              <w:t>2/3/23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ACABB" w14:textId="7051BFBA" w:rsidR="003D105B" w:rsidRDefault="003D105B" w:rsidP="003D105B">
            <w:pPr>
              <w:spacing w:after="0"/>
              <w:ind w:left="15"/>
            </w:pPr>
            <w:r>
              <w:t>2.5 hours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05F98" w14:textId="1E03DFE1" w:rsidR="003D105B" w:rsidRDefault="003D105B" w:rsidP="003D105B">
            <w:pPr>
              <w:spacing w:after="0"/>
            </w:pPr>
            <w:r>
              <w:t>Filling Project Report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02735" w14:textId="796B6BF1" w:rsidR="003D105B" w:rsidRDefault="003D105B" w:rsidP="003D105B">
            <w:pPr>
              <w:spacing w:after="0"/>
            </w:pPr>
            <w:r>
              <w:t>Discuss with supervisor the goals of project and hone down on filling out information in Project report</w:t>
            </w:r>
          </w:p>
        </w:tc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13882" w14:textId="77777777" w:rsidR="003D105B" w:rsidRDefault="003D105B" w:rsidP="003D105B">
            <w:pPr>
              <w:spacing w:after="0"/>
              <w:ind w:left="5"/>
            </w:pPr>
            <w:r>
              <w:t>Next Steps:</w:t>
            </w:r>
          </w:p>
          <w:p w14:paraId="2A2CDFB1" w14:textId="416A4F0C" w:rsidR="003D105B" w:rsidRDefault="003D105B" w:rsidP="003D105B">
            <w:pPr>
              <w:spacing w:after="0"/>
              <w:ind w:left="5"/>
            </w:pPr>
            <w:r>
              <w:t>Nitty Gritty Work on readability/scalability of web app</w:t>
            </w:r>
          </w:p>
        </w:tc>
      </w:tr>
      <w:tr w:rsidR="003D105B" w14:paraId="6B8F1D91" w14:textId="77777777" w:rsidTr="003D105B">
        <w:trPr>
          <w:trHeight w:val="1160"/>
        </w:trPr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BD068" w14:textId="0AD5BE28" w:rsidR="003D105B" w:rsidRDefault="003D105B" w:rsidP="003D105B">
            <w:pPr>
              <w:spacing w:after="0"/>
            </w:pPr>
            <w:r>
              <w:t>2/4/23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71D71" w14:textId="28A1B42C" w:rsidR="003D105B" w:rsidRDefault="003D105B" w:rsidP="003D105B">
            <w:pPr>
              <w:spacing w:after="0"/>
              <w:ind w:left="15"/>
            </w:pPr>
            <w:r>
              <w:t>3 hours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15509" w14:textId="3175F379" w:rsidR="003D105B" w:rsidRDefault="003D105B" w:rsidP="003D105B">
            <w:pPr>
              <w:spacing w:after="0"/>
            </w:pPr>
            <w:r>
              <w:t>Coding</w:t>
            </w:r>
          </w:p>
        </w:tc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82412" w14:textId="2054DAC0" w:rsidR="003D105B" w:rsidRDefault="003D105B" w:rsidP="003D105B">
            <w:pPr>
              <w:spacing w:after="0"/>
            </w:pPr>
            <w:r>
              <w:t>Fixing functionality, adding methods to JS, documenting details of project to not get confused</w:t>
            </w:r>
          </w:p>
        </w:tc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C8C4B" w14:textId="024BA482" w:rsidR="003D105B" w:rsidRDefault="003D105B" w:rsidP="003D105B"/>
        </w:tc>
      </w:tr>
    </w:tbl>
    <w:p w14:paraId="5F968231" w14:textId="77777777" w:rsidR="007A19D9" w:rsidRDefault="00000000">
      <w:pPr>
        <w:spacing w:after="0" w:line="274" w:lineRule="auto"/>
        <w:ind w:left="-15" w:right="3736" w:firstLine="420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Reflection </w:t>
      </w:r>
      <w:r>
        <w:rPr>
          <w:rFonts w:ascii="Times New Roman" w:eastAsia="Times New Roman" w:hAnsi="Times New Roman" w:cs="Times New Roman"/>
          <w:i/>
        </w:rPr>
        <w:t xml:space="preserve">What were your main goals in this </w:t>
      </w:r>
      <w:proofErr w:type="gramStart"/>
      <w:r>
        <w:rPr>
          <w:rFonts w:ascii="Times New Roman" w:eastAsia="Times New Roman" w:hAnsi="Times New Roman" w:cs="Times New Roman"/>
          <w:i/>
        </w:rPr>
        <w:t>time period</w:t>
      </w:r>
      <w:proofErr w:type="gramEnd"/>
      <w:r>
        <w:rPr>
          <w:rFonts w:ascii="Times New Roman" w:eastAsia="Times New Roman" w:hAnsi="Times New Roman" w:cs="Times New Roman"/>
          <w:i/>
        </w:rPr>
        <w:t>?</w:t>
      </w:r>
    </w:p>
    <w:p w14:paraId="2C0D898A" w14:textId="376E4B03" w:rsidR="001040BC" w:rsidRDefault="003D105B" w:rsidP="003D105B">
      <w:pPr>
        <w:spacing w:after="0" w:line="274" w:lineRule="auto"/>
        <w:ind w:right="3736"/>
      </w:pPr>
      <w:r>
        <w:t>My main goals were to further develop the look of the application as well as get input from my supervisor.</w:t>
      </w:r>
    </w:p>
    <w:p w14:paraId="1E6230A7" w14:textId="77777777" w:rsidR="007A19D9" w:rsidRDefault="00000000">
      <w:pPr>
        <w:spacing w:after="0" w:line="274" w:lineRule="auto"/>
        <w:ind w:left="-5" w:hanging="10"/>
      </w:pPr>
      <w:r>
        <w:rPr>
          <w:rFonts w:ascii="Times New Roman" w:eastAsia="Times New Roman" w:hAnsi="Times New Roman" w:cs="Times New Roman"/>
          <w:i/>
        </w:rPr>
        <w:t>What were the main challenges during this phase? Were you able to meet the challenge, if so, what helped? It not, what could help?</w:t>
      </w:r>
    </w:p>
    <w:p w14:paraId="37F12F04" w14:textId="3A70E256" w:rsidR="007A19D9" w:rsidRDefault="00C67024">
      <w:pPr>
        <w:spacing w:after="10" w:line="267" w:lineRule="auto"/>
        <w:ind w:left="-5" w:right="10" w:hanging="10"/>
      </w:pPr>
      <w:r>
        <w:t xml:space="preserve">My main challenge was taking feedback from my supervisor. Through our discussion, he encouraged me to take lead and only acted as a helper to convey my ideas instead of a guide. Getting used to having to </w:t>
      </w:r>
      <w:r>
        <w:lastRenderedPageBreak/>
        <w:t>make ideas on my own and put them together is challenging enough, but this became easier with time spent on the project.</w:t>
      </w:r>
    </w:p>
    <w:sectPr w:rsidR="007A19D9">
      <w:pgSz w:w="12240" w:h="15840"/>
      <w:pgMar w:top="1440" w:right="144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oNotDisplayPageBoundaries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DC3"/>
    <w:rsid w:val="001040BC"/>
    <w:rsid w:val="003D105B"/>
    <w:rsid w:val="003F7DC3"/>
    <w:rsid w:val="007A19D9"/>
    <w:rsid w:val="007C7A2C"/>
    <w:rsid w:val="00A56A3F"/>
    <w:rsid w:val="00AD1C2F"/>
    <w:rsid w:val="00B11DA2"/>
    <w:rsid w:val="00C4220B"/>
    <w:rsid w:val="00C67024"/>
    <w:rsid w:val="00D372FB"/>
    <w:rsid w:val="00F2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7D7D1"/>
  <w15:docId w15:val="{14F04474-A8D8-2B4A-8E65-3DFA15A3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cedskillz/ActivityFinder/Project%20Logs/1.26%20-%201.2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1.26 - 1.29.dotx</Template>
  <TotalTime>0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Logs Example</vt:lpstr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Logs Example</dc:title>
  <dc:subject/>
  <dc:creator>Microsoft Office User</dc:creator>
  <cp:keywords/>
  <cp:lastModifiedBy>Andrew Lee</cp:lastModifiedBy>
  <cp:revision>2</cp:revision>
  <dcterms:created xsi:type="dcterms:W3CDTF">2023-02-08T03:56:00Z</dcterms:created>
  <dcterms:modified xsi:type="dcterms:W3CDTF">2023-02-08T03:56:00Z</dcterms:modified>
</cp:coreProperties>
</file>